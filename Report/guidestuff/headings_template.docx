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EFF" w:rsidRPr="00891B30" w:rsidRDefault="00C25E55" w:rsidP="00F82EFF">
      <w:pPr>
        <w:pStyle w:val="Heading1"/>
        <w:jc w:val="center"/>
        <w:rPr>
          <w:sz w:val="52"/>
          <w:u w:val="single"/>
        </w:rPr>
      </w:pPr>
      <w:r>
        <w:rPr>
          <w:sz w:val="52"/>
          <w:u w:val="single"/>
        </w:rPr>
        <w:t>Project Document</w:t>
      </w:r>
      <w:r w:rsidR="00891B30" w:rsidRPr="00891B30">
        <w:rPr>
          <w:sz w:val="52"/>
          <w:u w:val="single"/>
        </w:rPr>
        <w:t xml:space="preserve"> Headings</w:t>
      </w:r>
    </w:p>
    <w:p w:rsidR="00F92DE9" w:rsidRDefault="00F82EFF">
      <w:r>
        <w:t>The Headings shown below are not an exhaustive list, but reflect t</w:t>
      </w:r>
      <w:r w:rsidR="00633CF5">
        <w:t>he contents of the marking, and hence your document should have a clear heading to reflect the contents</w:t>
      </w:r>
      <w:r>
        <w:t>.</w:t>
      </w:r>
    </w:p>
    <w:p w:rsidR="00F82EFF" w:rsidRPr="00F82EFF" w:rsidRDefault="00F82EFF" w:rsidP="00F82EFF">
      <w:pPr>
        <w:pStyle w:val="Heading1"/>
        <w:rPr>
          <w:sz w:val="28"/>
        </w:rPr>
      </w:pPr>
      <w:r w:rsidRPr="00F82EFF">
        <w:rPr>
          <w:sz w:val="28"/>
        </w:rPr>
        <w:t>Analysis</w:t>
      </w:r>
    </w:p>
    <w:p w:rsidR="00F82EFF" w:rsidRDefault="00633CF5" w:rsidP="00633CF5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633CF5">
        <w:rPr>
          <w:sz w:val="18"/>
        </w:rPr>
        <w:t xml:space="preserve">Identification and </w:t>
      </w:r>
      <w:r w:rsidR="00F82EFF" w:rsidRPr="00633CF5">
        <w:rPr>
          <w:sz w:val="18"/>
        </w:rPr>
        <w:t xml:space="preserve">Background </w:t>
      </w:r>
      <w:r w:rsidRPr="00633CF5">
        <w:rPr>
          <w:sz w:val="18"/>
        </w:rPr>
        <w:t>to the Problem</w:t>
      </w:r>
      <w:r>
        <w:rPr>
          <w:sz w:val="18"/>
        </w:rPr>
        <w:t xml:space="preserve"> (Core)</w:t>
      </w:r>
    </w:p>
    <w:p w:rsidR="00633CF5" w:rsidRPr="00633CF5" w:rsidRDefault="00633CF5" w:rsidP="00633CF5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>Analysis of problem (Core)</w:t>
      </w:r>
    </w:p>
    <w:p w:rsidR="00F82EFF" w:rsidRDefault="00633CF5" w:rsidP="00633CF5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633CF5">
        <w:rPr>
          <w:sz w:val="18"/>
        </w:rPr>
        <w:t>Numbered List of Objectives (also called Success Criteria, the end user requirements)</w:t>
      </w:r>
      <w:r>
        <w:rPr>
          <w:sz w:val="18"/>
        </w:rPr>
        <w:t xml:space="preserve"> (Core)</w:t>
      </w:r>
    </w:p>
    <w:p w:rsidR="00633CF5" w:rsidRDefault="00633CF5" w:rsidP="00633CF5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633CF5">
        <w:rPr>
          <w:sz w:val="18"/>
        </w:rPr>
        <w:t>Description of current system or existing solutions</w:t>
      </w:r>
      <w:r>
        <w:rPr>
          <w:sz w:val="18"/>
        </w:rPr>
        <w:t xml:space="preserve"> (</w:t>
      </w:r>
      <w:r w:rsidR="00C25E55">
        <w:rPr>
          <w:sz w:val="18"/>
        </w:rPr>
        <w:t>Core if relevant</w:t>
      </w:r>
      <w:r>
        <w:rPr>
          <w:sz w:val="18"/>
        </w:rPr>
        <w:t>)</w:t>
      </w:r>
    </w:p>
    <w:p w:rsidR="00633CF5" w:rsidRPr="00633CF5" w:rsidRDefault="00633CF5" w:rsidP="00633CF5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>Prospective Users (Desirable)</w:t>
      </w:r>
    </w:p>
    <w:p w:rsidR="00633CF5" w:rsidRDefault="00F82EFF" w:rsidP="00633CF5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633CF5">
        <w:rPr>
          <w:sz w:val="18"/>
        </w:rPr>
        <w:t xml:space="preserve">Data Dictionary </w:t>
      </w:r>
      <w:r w:rsidR="00633CF5">
        <w:rPr>
          <w:sz w:val="18"/>
        </w:rPr>
        <w:t>(Desirable)</w:t>
      </w:r>
    </w:p>
    <w:p w:rsidR="00633CF5" w:rsidRDefault="00633CF5" w:rsidP="00633CF5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>Data Flow Diagram (Desirable)</w:t>
      </w:r>
    </w:p>
    <w:p w:rsidR="00F82EFF" w:rsidRDefault="00F82EFF" w:rsidP="00633CF5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633CF5">
        <w:rPr>
          <w:sz w:val="18"/>
        </w:rPr>
        <w:t xml:space="preserve">Data Sources </w:t>
      </w:r>
      <w:r w:rsidR="00633CF5">
        <w:rPr>
          <w:sz w:val="18"/>
        </w:rPr>
        <w:t>(Desirable)</w:t>
      </w:r>
    </w:p>
    <w:p w:rsidR="00633CF5" w:rsidRDefault="00E26235" w:rsidP="00633CF5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 xml:space="preserve">Description of </w:t>
      </w:r>
      <w:r w:rsidR="00C25E55">
        <w:rPr>
          <w:sz w:val="18"/>
        </w:rPr>
        <w:t xml:space="preserve">Solution Details, OOP/Mobile/Networking </w:t>
      </w:r>
      <w:r w:rsidR="00633CF5">
        <w:rPr>
          <w:sz w:val="18"/>
        </w:rPr>
        <w:t>(</w:t>
      </w:r>
      <w:r w:rsidR="00C25E55">
        <w:rPr>
          <w:sz w:val="18"/>
        </w:rPr>
        <w:t>Core if relevant</w:t>
      </w:r>
      <w:r w:rsidR="00633CF5">
        <w:rPr>
          <w:sz w:val="18"/>
        </w:rPr>
        <w:t>)</w:t>
      </w:r>
    </w:p>
    <w:p w:rsidR="00633CF5" w:rsidRPr="00633CF5" w:rsidRDefault="00C25E55" w:rsidP="00633CF5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C25E55">
        <w:rPr>
          <w:noProof/>
          <w:sz w:val="52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7620</wp:posOffset>
                </wp:positionV>
                <wp:extent cx="1606550" cy="60960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60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DE9" w:rsidRDefault="00F92DE9">
                            <w:r>
                              <w:t xml:space="preserve">If your project is a networked game, you would need to </w:t>
                            </w:r>
                            <w:proofErr w:type="gramStart"/>
                            <w:r>
                              <w:t>show  in</w:t>
                            </w:r>
                            <w:proofErr w:type="gramEnd"/>
                            <w:r>
                              <w:t xml:space="preserve"> your design a network protocol to share the data such as move information between the players.</w:t>
                            </w:r>
                          </w:p>
                          <w:p w:rsidR="00F92DE9" w:rsidRDefault="00F92DE9"/>
                          <w:p w:rsidR="00F92DE9" w:rsidRDefault="00F92DE9">
                            <w:r>
                              <w:t xml:space="preserve">If it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a mobile app, you would need to show details on the networking between the client and server.</w:t>
                            </w:r>
                          </w:p>
                          <w:p w:rsidR="00F92DE9" w:rsidRDefault="00F92DE9"/>
                          <w:p w:rsidR="00F92DE9" w:rsidRDefault="00F92DE9">
                            <w:r>
                              <w:t xml:space="preserve">If </w:t>
                            </w:r>
                            <w:proofErr w:type="gramStart"/>
                            <w:r>
                              <w:t>it’s</w:t>
                            </w:r>
                            <w:proofErr w:type="gramEnd"/>
                            <w:r>
                              <w:t xml:space="preserve"> a hardware project you would need to describe the physical interfaces, power sources, safety elements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  <w:p w:rsidR="00F92DE9" w:rsidRDefault="00F92DE9"/>
                          <w:p w:rsidR="00F92DE9" w:rsidRDefault="00F92DE9">
                            <w:r>
                              <w:t xml:space="preserve">If you are building a website, how are you going to host the web </w:t>
                            </w:r>
                            <w:proofErr w:type="gramStart"/>
                            <w:r>
                              <w:t>pages.</w:t>
                            </w:r>
                            <w:proofErr w:type="gramEnd"/>
                            <w:r>
                              <w:t xml:space="preserve"> What code and tools are you going to write the HTML with (notepad</w:t>
                            </w:r>
                            <w:proofErr w:type="gramStart"/>
                            <w:r>
                              <w:t>??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92DE9" w:rsidRDefault="00F92D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2pt;margin-top:.6pt;width:126.5pt;height:48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">
                <v:textbox>
                  <w:txbxContent>
                    <w:p w:rsidR="00F92DE9" w:rsidRDefault="00F92DE9">
                      <w:r>
                        <w:t xml:space="preserve">If your project is a networked game, you would need to </w:t>
                      </w:r>
                      <w:proofErr w:type="gramStart"/>
                      <w:r>
                        <w:t>show  in</w:t>
                      </w:r>
                      <w:proofErr w:type="gramEnd"/>
                      <w:r>
                        <w:t xml:space="preserve"> your design a network protocol to share the data such as move information between the players.</w:t>
                      </w:r>
                    </w:p>
                    <w:p w:rsidR="00F92DE9" w:rsidRDefault="00F92DE9"/>
                    <w:p w:rsidR="00F92DE9" w:rsidRDefault="00F92DE9">
                      <w:r>
                        <w:t xml:space="preserve">If it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a mobile app, you would need to show details on the networking between the client and server.</w:t>
                      </w:r>
                    </w:p>
                    <w:p w:rsidR="00F92DE9" w:rsidRDefault="00F92DE9"/>
                    <w:p w:rsidR="00F92DE9" w:rsidRDefault="00F92DE9">
                      <w:r>
                        <w:t xml:space="preserve">If </w:t>
                      </w:r>
                      <w:proofErr w:type="gramStart"/>
                      <w:r>
                        <w:t>it’s</w:t>
                      </w:r>
                      <w:proofErr w:type="gramEnd"/>
                      <w:r>
                        <w:t xml:space="preserve"> a hardware project you would need to describe the physical interfaces, power sources, safety elements 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  <w:p w:rsidR="00F92DE9" w:rsidRDefault="00F92DE9"/>
                    <w:p w:rsidR="00F92DE9" w:rsidRDefault="00F92DE9">
                      <w:r>
                        <w:t xml:space="preserve">If you are building a website, how are you going to host the web </w:t>
                      </w:r>
                      <w:proofErr w:type="gramStart"/>
                      <w:r>
                        <w:t>pages.</w:t>
                      </w:r>
                      <w:proofErr w:type="gramEnd"/>
                      <w:r>
                        <w:t xml:space="preserve"> What code and tools are you going to write the HTML with (notepad</w:t>
                      </w:r>
                      <w:proofErr w:type="gramStart"/>
                      <w:r>
                        <w:t>??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Javascript</w:t>
                      </w:r>
                      <w:proofErr w:type="spellEnd"/>
                      <w:r>
                        <w:t>)</w:t>
                      </w:r>
                    </w:p>
                    <w:p w:rsidR="00F92DE9" w:rsidRDefault="00F92DE9"/>
                  </w:txbxContent>
                </v:textbox>
                <w10:wrap type="square"/>
              </v:shape>
            </w:pict>
          </mc:Fallback>
        </mc:AlternateContent>
      </w:r>
      <w:r w:rsidR="00633CF5">
        <w:rPr>
          <w:sz w:val="18"/>
        </w:rPr>
        <w:t>Acceptable Limitations (Supplementary)</w:t>
      </w:r>
    </w:p>
    <w:p w:rsidR="00F82EFF" w:rsidRDefault="00F82EFF" w:rsidP="00633CF5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633CF5">
        <w:rPr>
          <w:sz w:val="18"/>
        </w:rPr>
        <w:t xml:space="preserve">Data Volumes </w:t>
      </w:r>
      <w:r w:rsidR="00633CF5">
        <w:rPr>
          <w:sz w:val="18"/>
        </w:rPr>
        <w:t>(Supplementary)</w:t>
      </w:r>
    </w:p>
    <w:p w:rsidR="00633CF5" w:rsidRPr="00633CF5" w:rsidRDefault="00C25E55" w:rsidP="00633CF5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>
        <w:rPr>
          <w:sz w:val="18"/>
        </w:rPr>
        <w:t>Test Strategy</w:t>
      </w:r>
      <w:r w:rsidR="00633CF5">
        <w:rPr>
          <w:sz w:val="18"/>
        </w:rPr>
        <w:t xml:space="preserve"> (</w:t>
      </w:r>
      <w:r>
        <w:rPr>
          <w:sz w:val="18"/>
        </w:rPr>
        <w:t>Core</w:t>
      </w:r>
      <w:r w:rsidR="00633CF5">
        <w:rPr>
          <w:sz w:val="18"/>
        </w:rPr>
        <w:t>)</w:t>
      </w:r>
    </w:p>
    <w:p w:rsidR="00F82EFF" w:rsidRPr="00F82EFF" w:rsidRDefault="00F82EFF" w:rsidP="00633CF5">
      <w:pPr>
        <w:pStyle w:val="Heading1"/>
        <w:rPr>
          <w:sz w:val="28"/>
        </w:rPr>
      </w:pPr>
      <w:r w:rsidRPr="00F82EFF">
        <w:rPr>
          <w:sz w:val="28"/>
        </w:rPr>
        <w:t xml:space="preserve">Design </w:t>
      </w:r>
    </w:p>
    <w:p w:rsidR="00F82EFF" w:rsidRPr="00633CF5" w:rsidRDefault="00F82EFF" w:rsidP="00633CF5">
      <w:pPr>
        <w:pStyle w:val="ListParagraph"/>
        <w:numPr>
          <w:ilvl w:val="0"/>
          <w:numId w:val="1"/>
        </w:numPr>
        <w:spacing w:after="0"/>
        <w:rPr>
          <w:sz w:val="18"/>
        </w:rPr>
      </w:pPr>
      <w:r w:rsidRPr="00633CF5">
        <w:rPr>
          <w:sz w:val="18"/>
        </w:rPr>
        <w:t xml:space="preserve">Overall System Design </w:t>
      </w:r>
      <w:r w:rsidR="00633CF5">
        <w:rPr>
          <w:sz w:val="18"/>
        </w:rPr>
        <w:t>(High Level Overview) (Core)</w:t>
      </w:r>
    </w:p>
    <w:p w:rsidR="00F82EFF" w:rsidRDefault="00633CF5" w:rsidP="00633CF5">
      <w:pPr>
        <w:pStyle w:val="ListParagraph"/>
        <w:numPr>
          <w:ilvl w:val="0"/>
          <w:numId w:val="1"/>
        </w:numPr>
        <w:spacing w:after="0"/>
        <w:rPr>
          <w:sz w:val="18"/>
        </w:rPr>
      </w:pPr>
      <w:r>
        <w:rPr>
          <w:sz w:val="18"/>
        </w:rPr>
        <w:t>Design of User Interface</w:t>
      </w:r>
      <w:r w:rsidR="00C25E55">
        <w:rPr>
          <w:sz w:val="18"/>
        </w:rPr>
        <w:t>s HCI</w:t>
      </w:r>
      <w:r>
        <w:rPr>
          <w:sz w:val="18"/>
        </w:rPr>
        <w:t xml:space="preserve"> (Core)</w:t>
      </w:r>
    </w:p>
    <w:p w:rsidR="00633CF5" w:rsidRPr="00633CF5" w:rsidRDefault="00633CF5" w:rsidP="00633CF5">
      <w:pPr>
        <w:pStyle w:val="ListParagraph"/>
        <w:numPr>
          <w:ilvl w:val="0"/>
          <w:numId w:val="1"/>
        </w:numPr>
        <w:spacing w:after="0"/>
        <w:rPr>
          <w:sz w:val="18"/>
        </w:rPr>
      </w:pPr>
      <w:r w:rsidRPr="00633CF5">
        <w:rPr>
          <w:sz w:val="18"/>
        </w:rPr>
        <w:t>Database Structure</w:t>
      </w:r>
      <w:r w:rsidR="00C25E55">
        <w:rPr>
          <w:sz w:val="18"/>
        </w:rPr>
        <w:t xml:space="preserve"> (ERD, Normalisation)</w:t>
      </w:r>
      <w:r w:rsidRPr="00633CF5">
        <w:rPr>
          <w:sz w:val="18"/>
        </w:rPr>
        <w:t xml:space="preserve"> </w:t>
      </w:r>
      <w:r>
        <w:rPr>
          <w:sz w:val="18"/>
        </w:rPr>
        <w:t>(Core</w:t>
      </w:r>
      <w:r w:rsidR="00C25E55">
        <w:rPr>
          <w:sz w:val="18"/>
        </w:rPr>
        <w:t>, if relevant</w:t>
      </w:r>
      <w:r>
        <w:rPr>
          <w:sz w:val="18"/>
        </w:rPr>
        <w:t>)</w:t>
      </w:r>
    </w:p>
    <w:p w:rsidR="00F82EFF" w:rsidRDefault="00F82EFF" w:rsidP="00633CF5">
      <w:pPr>
        <w:pStyle w:val="ListParagraph"/>
        <w:numPr>
          <w:ilvl w:val="0"/>
          <w:numId w:val="1"/>
        </w:numPr>
        <w:spacing w:after="0"/>
        <w:rPr>
          <w:sz w:val="18"/>
        </w:rPr>
      </w:pPr>
      <w:r w:rsidRPr="00633CF5">
        <w:rPr>
          <w:sz w:val="18"/>
        </w:rPr>
        <w:t xml:space="preserve">System </w:t>
      </w:r>
      <w:r w:rsidR="00633CF5" w:rsidRPr="00633CF5">
        <w:rPr>
          <w:sz w:val="18"/>
        </w:rPr>
        <w:t>Algorithms (</w:t>
      </w:r>
      <w:r w:rsidR="00633CF5">
        <w:rPr>
          <w:sz w:val="18"/>
        </w:rPr>
        <w:t>Flowcharts</w:t>
      </w:r>
      <w:r w:rsidR="00633CF5" w:rsidRPr="00633CF5">
        <w:rPr>
          <w:sz w:val="18"/>
        </w:rPr>
        <w:t>)</w:t>
      </w:r>
      <w:r w:rsidR="00633CF5">
        <w:rPr>
          <w:sz w:val="18"/>
        </w:rPr>
        <w:t xml:space="preserve"> (Core)</w:t>
      </w:r>
    </w:p>
    <w:p w:rsidR="00633CF5" w:rsidRPr="00633CF5" w:rsidRDefault="00E26235" w:rsidP="00633CF5">
      <w:pPr>
        <w:pStyle w:val="ListParagraph"/>
        <w:numPr>
          <w:ilvl w:val="0"/>
          <w:numId w:val="1"/>
        </w:numPr>
        <w:spacing w:after="0"/>
        <w:rPr>
          <w:sz w:val="18"/>
        </w:rPr>
      </w:pPr>
      <w:r>
        <w:rPr>
          <w:sz w:val="18"/>
        </w:rPr>
        <w:t xml:space="preserve">Input data </w:t>
      </w:r>
      <w:r w:rsidR="00633CF5">
        <w:rPr>
          <w:sz w:val="18"/>
        </w:rPr>
        <w:t>Validation</w:t>
      </w:r>
      <w:r w:rsidR="00C25E55">
        <w:rPr>
          <w:sz w:val="18"/>
        </w:rPr>
        <w:t xml:space="preserve"> (Core)</w:t>
      </w:r>
    </w:p>
    <w:p w:rsidR="00633CF5" w:rsidRPr="00633CF5" w:rsidRDefault="00633CF5" w:rsidP="00633CF5">
      <w:pPr>
        <w:pStyle w:val="ListParagraph"/>
        <w:numPr>
          <w:ilvl w:val="0"/>
          <w:numId w:val="1"/>
        </w:numPr>
        <w:spacing w:after="0"/>
        <w:rPr>
          <w:sz w:val="18"/>
        </w:rPr>
      </w:pPr>
      <w:r w:rsidRPr="00633CF5">
        <w:rPr>
          <w:sz w:val="18"/>
        </w:rPr>
        <w:t>Proposed Algorithms for complex structures (</w:t>
      </w:r>
      <w:r w:rsidR="00E26235">
        <w:rPr>
          <w:sz w:val="18"/>
        </w:rPr>
        <w:t xml:space="preserve">flow charts or </w:t>
      </w:r>
      <w:r w:rsidRPr="00633CF5">
        <w:rPr>
          <w:sz w:val="18"/>
        </w:rPr>
        <w:t>Pseudo Code)</w:t>
      </w:r>
    </w:p>
    <w:p w:rsidR="00F82EFF" w:rsidRPr="00633CF5" w:rsidRDefault="00F82EFF" w:rsidP="00633CF5">
      <w:pPr>
        <w:pStyle w:val="ListParagraph"/>
        <w:numPr>
          <w:ilvl w:val="0"/>
          <w:numId w:val="1"/>
        </w:numPr>
        <w:spacing w:after="0"/>
        <w:rPr>
          <w:sz w:val="18"/>
        </w:rPr>
      </w:pPr>
      <w:r w:rsidRPr="00633CF5">
        <w:rPr>
          <w:sz w:val="18"/>
        </w:rPr>
        <w:t xml:space="preserve">Design Data Dictionary </w:t>
      </w:r>
      <w:r w:rsidR="00633CF5">
        <w:rPr>
          <w:sz w:val="18"/>
        </w:rPr>
        <w:t>(Core)</w:t>
      </w:r>
    </w:p>
    <w:p w:rsidR="00633CF5" w:rsidRPr="00F82EFF" w:rsidRDefault="00633CF5" w:rsidP="00633CF5">
      <w:pPr>
        <w:pStyle w:val="Heading1"/>
        <w:rPr>
          <w:sz w:val="28"/>
        </w:rPr>
      </w:pPr>
      <w:r>
        <w:rPr>
          <w:sz w:val="28"/>
        </w:rPr>
        <w:t>Technical Solution</w:t>
      </w:r>
    </w:p>
    <w:p w:rsidR="00633CF5" w:rsidRDefault="00633CF5" w:rsidP="00633CF5">
      <w:pPr>
        <w:pStyle w:val="ListParagraph"/>
        <w:numPr>
          <w:ilvl w:val="0"/>
          <w:numId w:val="1"/>
        </w:numPr>
        <w:spacing w:after="0"/>
        <w:rPr>
          <w:sz w:val="18"/>
        </w:rPr>
      </w:pPr>
      <w:r w:rsidRPr="00633CF5">
        <w:rPr>
          <w:sz w:val="18"/>
        </w:rPr>
        <w:t>Program Listing</w:t>
      </w:r>
    </w:p>
    <w:p w:rsidR="00E26235" w:rsidRPr="00633CF5" w:rsidRDefault="00E26235" w:rsidP="00633CF5">
      <w:pPr>
        <w:pStyle w:val="ListParagraph"/>
        <w:numPr>
          <w:ilvl w:val="0"/>
          <w:numId w:val="1"/>
        </w:numPr>
        <w:spacing w:after="0"/>
        <w:rPr>
          <w:sz w:val="18"/>
        </w:rPr>
      </w:pPr>
      <w:r>
        <w:rPr>
          <w:sz w:val="18"/>
        </w:rPr>
        <w:t>Comments (Core)</w:t>
      </w:r>
    </w:p>
    <w:p w:rsidR="00633CF5" w:rsidRPr="00633CF5" w:rsidRDefault="00633CF5" w:rsidP="00633CF5">
      <w:pPr>
        <w:pStyle w:val="ListParagraph"/>
        <w:numPr>
          <w:ilvl w:val="0"/>
          <w:numId w:val="1"/>
        </w:numPr>
        <w:spacing w:after="0"/>
        <w:rPr>
          <w:sz w:val="18"/>
        </w:rPr>
      </w:pPr>
      <w:r w:rsidRPr="00633CF5">
        <w:rPr>
          <w:sz w:val="18"/>
        </w:rPr>
        <w:t>Overview to direct the examiner to areas of complexity and explain design evidence</w:t>
      </w:r>
    </w:p>
    <w:p w:rsidR="00F82EFF" w:rsidRPr="00F82EFF" w:rsidRDefault="00F82EFF" w:rsidP="00633CF5">
      <w:pPr>
        <w:pStyle w:val="Heading1"/>
        <w:rPr>
          <w:sz w:val="28"/>
        </w:rPr>
      </w:pPr>
      <w:r w:rsidRPr="00F82EFF">
        <w:rPr>
          <w:sz w:val="28"/>
        </w:rPr>
        <w:t>Testing</w:t>
      </w:r>
    </w:p>
    <w:p w:rsidR="00F82EFF" w:rsidRPr="00633CF5" w:rsidRDefault="00F82EFF" w:rsidP="00633CF5">
      <w:pPr>
        <w:pStyle w:val="ListParagraph"/>
        <w:numPr>
          <w:ilvl w:val="0"/>
          <w:numId w:val="1"/>
        </w:numPr>
        <w:spacing w:after="0"/>
        <w:rPr>
          <w:sz w:val="18"/>
        </w:rPr>
      </w:pPr>
      <w:r w:rsidRPr="00633CF5">
        <w:rPr>
          <w:sz w:val="18"/>
        </w:rPr>
        <w:t xml:space="preserve">Test Plan </w:t>
      </w:r>
    </w:p>
    <w:p w:rsidR="00F82EFF" w:rsidRPr="00633CF5" w:rsidRDefault="00633CF5" w:rsidP="00633CF5">
      <w:pPr>
        <w:pStyle w:val="ListParagraph"/>
        <w:numPr>
          <w:ilvl w:val="0"/>
          <w:numId w:val="1"/>
        </w:numPr>
        <w:spacing w:after="0"/>
        <w:rPr>
          <w:sz w:val="18"/>
        </w:rPr>
      </w:pPr>
      <w:r w:rsidRPr="00633CF5">
        <w:rPr>
          <w:sz w:val="18"/>
        </w:rPr>
        <w:t xml:space="preserve">Test Table / </w:t>
      </w:r>
      <w:r w:rsidR="00F82EFF" w:rsidRPr="00633CF5">
        <w:rPr>
          <w:sz w:val="18"/>
        </w:rPr>
        <w:t>Testing Evidence</w:t>
      </w:r>
      <w:r w:rsidR="00E26235">
        <w:rPr>
          <w:sz w:val="18"/>
        </w:rPr>
        <w:t xml:space="preserve"> (Core – lots of screenshots)</w:t>
      </w:r>
    </w:p>
    <w:p w:rsidR="00F82EFF" w:rsidRPr="00F82EFF" w:rsidRDefault="00633CF5" w:rsidP="00633CF5">
      <w:pPr>
        <w:pStyle w:val="Heading1"/>
        <w:rPr>
          <w:sz w:val="28"/>
        </w:rPr>
      </w:pPr>
      <w:r>
        <w:rPr>
          <w:sz w:val="28"/>
        </w:rPr>
        <w:t>Evaluation</w:t>
      </w:r>
    </w:p>
    <w:p w:rsidR="00633CF5" w:rsidRPr="00633CF5" w:rsidRDefault="00633CF5" w:rsidP="00633CF5">
      <w:pPr>
        <w:pStyle w:val="ListParagraph"/>
        <w:numPr>
          <w:ilvl w:val="0"/>
          <w:numId w:val="1"/>
        </w:numPr>
        <w:spacing w:after="0"/>
        <w:rPr>
          <w:sz w:val="18"/>
        </w:rPr>
      </w:pPr>
      <w:r w:rsidRPr="00633CF5">
        <w:rPr>
          <w:sz w:val="18"/>
        </w:rPr>
        <w:t>Reflection on final outcome</w:t>
      </w:r>
    </w:p>
    <w:p w:rsidR="00633CF5" w:rsidRDefault="00633CF5" w:rsidP="00633CF5">
      <w:pPr>
        <w:pStyle w:val="ListParagraph"/>
        <w:numPr>
          <w:ilvl w:val="0"/>
          <w:numId w:val="1"/>
        </w:numPr>
        <w:spacing w:after="0"/>
        <w:rPr>
          <w:sz w:val="18"/>
        </w:rPr>
      </w:pPr>
      <w:r w:rsidRPr="00633CF5">
        <w:rPr>
          <w:sz w:val="18"/>
        </w:rPr>
        <w:t>Evaluation against objectives</w:t>
      </w:r>
      <w:r w:rsidR="00E26235">
        <w:rPr>
          <w:sz w:val="18"/>
        </w:rPr>
        <w:t>, end user feedback</w:t>
      </w:r>
      <w:bookmarkStart w:id="0" w:name="_GoBack"/>
      <w:bookmarkEnd w:id="0"/>
    </w:p>
    <w:p w:rsidR="00F82EFF" w:rsidRPr="00633CF5" w:rsidRDefault="00F82EFF" w:rsidP="00633CF5">
      <w:pPr>
        <w:pStyle w:val="ListParagraph"/>
        <w:numPr>
          <w:ilvl w:val="0"/>
          <w:numId w:val="1"/>
        </w:numPr>
        <w:spacing w:after="0"/>
        <w:rPr>
          <w:sz w:val="18"/>
        </w:rPr>
      </w:pPr>
      <w:r w:rsidRPr="00633CF5">
        <w:rPr>
          <w:sz w:val="18"/>
        </w:rPr>
        <w:t>Potential improvements</w:t>
      </w:r>
    </w:p>
    <w:p w:rsidR="00F82EFF" w:rsidRPr="00F82EFF" w:rsidRDefault="00F82EFF" w:rsidP="00F82EFF">
      <w:pPr>
        <w:pStyle w:val="Heading1"/>
        <w:rPr>
          <w:sz w:val="28"/>
        </w:rPr>
      </w:pPr>
      <w:r w:rsidRPr="00F82EFF">
        <w:rPr>
          <w:sz w:val="28"/>
        </w:rPr>
        <w:t>Appendices</w:t>
      </w:r>
    </w:p>
    <w:p w:rsidR="00F82EFF" w:rsidRDefault="00633CF5" w:rsidP="00F82EFF">
      <w:pPr>
        <w:spacing w:after="0"/>
        <w:rPr>
          <w:sz w:val="18"/>
        </w:rPr>
      </w:pPr>
      <w:r>
        <w:rPr>
          <w:sz w:val="18"/>
        </w:rPr>
        <w:t>You may show you program l</w:t>
      </w:r>
      <w:r w:rsidR="00F82EFF" w:rsidRPr="00F82EFF">
        <w:rPr>
          <w:sz w:val="18"/>
        </w:rPr>
        <w:t>isting</w:t>
      </w:r>
      <w:r>
        <w:rPr>
          <w:sz w:val="18"/>
        </w:rPr>
        <w:t xml:space="preserve"> here</w:t>
      </w:r>
    </w:p>
    <w:p w:rsidR="00F82EFF" w:rsidRPr="00F82EFF" w:rsidRDefault="00F82EFF" w:rsidP="00F82EFF">
      <w:pPr>
        <w:spacing w:after="0"/>
        <w:rPr>
          <w:sz w:val="18"/>
        </w:rPr>
      </w:pPr>
      <w:r>
        <w:rPr>
          <w:sz w:val="18"/>
        </w:rPr>
        <w:t>User f</w:t>
      </w:r>
      <w:r w:rsidRPr="00F82EFF">
        <w:rPr>
          <w:sz w:val="18"/>
        </w:rPr>
        <w:t xml:space="preserve">eedback and </w:t>
      </w:r>
      <w:r>
        <w:rPr>
          <w:sz w:val="18"/>
        </w:rPr>
        <w:t>survey d</w:t>
      </w:r>
      <w:r w:rsidRPr="00F82EFF">
        <w:rPr>
          <w:sz w:val="18"/>
        </w:rPr>
        <w:t>ata</w:t>
      </w:r>
    </w:p>
    <w:p w:rsidR="00F82EFF" w:rsidRPr="00F82EFF" w:rsidRDefault="00F82EFF" w:rsidP="00F82EFF">
      <w:pPr>
        <w:spacing w:after="0"/>
        <w:rPr>
          <w:sz w:val="18"/>
        </w:rPr>
      </w:pPr>
    </w:p>
    <w:sectPr w:rsidR="00F82EFF" w:rsidRPr="00F82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437D0"/>
    <w:multiLevelType w:val="hybridMultilevel"/>
    <w:tmpl w:val="AE28D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17F93"/>
    <w:multiLevelType w:val="hybridMultilevel"/>
    <w:tmpl w:val="DB64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F3581"/>
    <w:multiLevelType w:val="hybridMultilevel"/>
    <w:tmpl w:val="C52CD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FF"/>
    <w:rsid w:val="002B677F"/>
    <w:rsid w:val="00633CF5"/>
    <w:rsid w:val="00891B30"/>
    <w:rsid w:val="00AD0E2E"/>
    <w:rsid w:val="00C25E55"/>
    <w:rsid w:val="00E26235"/>
    <w:rsid w:val="00F82EFF"/>
    <w:rsid w:val="00F9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AF5F"/>
  <w15:chartTrackingRefBased/>
  <w15:docId w15:val="{02FF5418-104D-4768-BBF2-B7F8880E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E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3C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B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8E5A142F</Template>
  <TotalTime>175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BEDES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Betts</dc:creator>
  <cp:keywords/>
  <dc:description/>
  <cp:lastModifiedBy>Chris Betts</cp:lastModifiedBy>
  <cp:revision>6</cp:revision>
  <cp:lastPrinted>2017-01-09T09:49:00Z</cp:lastPrinted>
  <dcterms:created xsi:type="dcterms:W3CDTF">2016-03-01T09:43:00Z</dcterms:created>
  <dcterms:modified xsi:type="dcterms:W3CDTF">2018-03-21T11:34:00Z</dcterms:modified>
</cp:coreProperties>
</file>