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89C" w:rsidRPr="00B811CC" w:rsidRDefault="005F189C" w:rsidP="005F189C">
      <w:pPr>
        <w:pStyle w:val="Heading1"/>
        <w:jc w:val="center"/>
      </w:pPr>
      <w:r>
        <w:t>NEA Checklist</w:t>
      </w:r>
    </w:p>
    <w:p w:rsidR="005F189C" w:rsidRPr="00B811CC" w:rsidRDefault="005F189C" w:rsidP="005F189C">
      <w:pPr>
        <w:pStyle w:val="Heading1"/>
      </w:pPr>
      <w:r>
        <w:t>System Analysis (</w:t>
      </w:r>
      <w:r w:rsidRPr="00B811CC">
        <w:t>Requirements</w:t>
      </w:r>
      <w:r>
        <w:t>)</w:t>
      </w:r>
      <w:r w:rsidRPr="00B811CC">
        <w:t>:</w:t>
      </w:r>
    </w:p>
    <w:p w:rsidR="005F189C" w:rsidRDefault="005F189C" w:rsidP="005F18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Read the task</w:t>
      </w:r>
      <w:r>
        <w:rPr>
          <w:sz w:val="24"/>
          <w:szCs w:val="24"/>
        </w:rPr>
        <w:t>, consider the project</w:t>
      </w:r>
      <w:r>
        <w:rPr>
          <w:sz w:val="24"/>
          <w:szCs w:val="24"/>
        </w:rPr>
        <w:t xml:space="preserve"> and identify the essential requirements.  </w:t>
      </w:r>
    </w:p>
    <w:p w:rsidR="005F189C" w:rsidRDefault="005F189C" w:rsidP="005F18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Give each requirem</w:t>
      </w:r>
      <w:r>
        <w:rPr>
          <w:sz w:val="24"/>
          <w:szCs w:val="24"/>
        </w:rPr>
        <w:t>ent a number and list them in a table such as shown below.</w:t>
      </w:r>
    </w:p>
    <w:p w:rsidR="005F189C" w:rsidRDefault="005F189C" w:rsidP="005F189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7982"/>
      </w:tblGrid>
      <w:tr w:rsidR="005F189C" w:rsidRPr="00B811CC" w:rsidTr="00451330">
        <w:tc>
          <w:tcPr>
            <w:tcW w:w="98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802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Requirement</w:t>
            </w:r>
          </w:p>
        </w:tc>
      </w:tr>
      <w:tr w:rsidR="005F189C" w:rsidTr="00451330">
        <w:trPr>
          <w:trHeight w:val="1077"/>
        </w:trPr>
        <w:tc>
          <w:tcPr>
            <w:tcW w:w="98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2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rPr>
          <w:trHeight w:val="1077"/>
        </w:trPr>
        <w:tc>
          <w:tcPr>
            <w:tcW w:w="98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2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rPr>
          <w:trHeight w:val="1077"/>
        </w:trPr>
        <w:tc>
          <w:tcPr>
            <w:tcW w:w="98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2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rPr>
          <w:trHeight w:val="1077"/>
        </w:trPr>
        <w:tc>
          <w:tcPr>
            <w:tcW w:w="98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2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rPr>
          <w:trHeight w:val="1077"/>
        </w:trPr>
        <w:tc>
          <w:tcPr>
            <w:tcW w:w="98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2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rPr>
          <w:trHeight w:val="1077"/>
        </w:trPr>
        <w:tc>
          <w:tcPr>
            <w:tcW w:w="98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02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rPr>
          <w:trHeight w:val="1077"/>
        </w:trPr>
        <w:tc>
          <w:tcPr>
            <w:tcW w:w="98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02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rPr>
          <w:trHeight w:val="1077"/>
        </w:trPr>
        <w:tc>
          <w:tcPr>
            <w:tcW w:w="98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02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rPr>
          <w:trHeight w:val="1077"/>
        </w:trPr>
        <w:tc>
          <w:tcPr>
            <w:tcW w:w="98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02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rPr>
          <w:trHeight w:val="1077"/>
        </w:trPr>
        <w:tc>
          <w:tcPr>
            <w:tcW w:w="98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02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Default="005F189C" w:rsidP="005F189C">
      <w:pPr>
        <w:spacing w:after="0" w:line="240" w:lineRule="auto"/>
        <w:rPr>
          <w:sz w:val="24"/>
          <w:szCs w:val="24"/>
        </w:rPr>
      </w:pPr>
    </w:p>
    <w:p w:rsidR="007B2CD3" w:rsidRDefault="005F189C"/>
    <w:p w:rsidR="005F189C" w:rsidRDefault="005F189C" w:rsidP="005F189C">
      <w:pPr>
        <w:pStyle w:val="Heading1"/>
      </w:pPr>
      <w:r>
        <w:lastRenderedPageBreak/>
        <w:t>Design</w:t>
      </w:r>
    </w:p>
    <w:p w:rsidR="005F189C" w:rsidRDefault="005F189C" w:rsidP="005F189C">
      <w:pPr>
        <w:rPr>
          <w:sz w:val="24"/>
          <w:szCs w:val="24"/>
        </w:rPr>
      </w:pPr>
    </w:p>
    <w:p w:rsidR="005F189C" w:rsidRDefault="005F189C" w:rsidP="005F189C">
      <w:pPr>
        <w:rPr>
          <w:sz w:val="24"/>
          <w:szCs w:val="24"/>
        </w:rPr>
      </w:pPr>
      <w:r>
        <w:rPr>
          <w:sz w:val="24"/>
          <w:szCs w:val="24"/>
        </w:rPr>
        <w:t>This checklist only forms part of your possible design process, you may need to cover Networking, SQL, or complex User Interfaces. The boxes below form a guide of the minimum requirements that you must complete.</w:t>
      </w:r>
    </w:p>
    <w:p w:rsidR="005F189C" w:rsidRDefault="005F189C" w:rsidP="005F189C">
      <w:pPr>
        <w:pStyle w:val="Heading2"/>
      </w:pPr>
      <w:r>
        <w:t>Decomposition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5F189C" w:rsidRPr="00B811CC" w:rsidTr="00451330">
        <w:tc>
          <w:tcPr>
            <w:tcW w:w="8217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799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Tick</w:t>
            </w: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decomposed the problem into smaller problems that can become subroutines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identified how all the requirements are covered in the smaller problems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Default="005F189C" w:rsidP="005F189C">
      <w:pPr>
        <w:pStyle w:val="Heading2"/>
      </w:pPr>
      <w:r>
        <w:t>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5F189C" w:rsidRPr="00B811CC" w:rsidTr="00451330">
        <w:tc>
          <w:tcPr>
            <w:tcW w:w="8217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799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Tick</w:t>
            </w: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drawn a flowchart or written pseudocode or structured English for each subroutine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identified how all the requirements are covered in flowcharts, pseudocode or structured English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Default="005F189C" w:rsidP="005F189C">
      <w:pPr>
        <w:pStyle w:val="Heading2"/>
      </w:pPr>
      <w: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5F189C" w:rsidRPr="00B811CC" w:rsidTr="00451330">
        <w:tc>
          <w:tcPr>
            <w:tcW w:w="8217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799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Tick</w:t>
            </w: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identified the names to be used for all variables in each subroutine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identified the names to be used for all global variables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explained why any global variables are needed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identified the data type to be used for each variable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given a reason (purpose) for each variable that will be used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Default="005F189C" w:rsidP="005F189C">
      <w:pPr>
        <w:pStyle w:val="Heading2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5F189C" w:rsidRPr="00B811CC" w:rsidTr="00451330">
        <w:tc>
          <w:tcPr>
            <w:tcW w:w="8217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799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Tick</w:t>
            </w: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identified the parameters that will be passed into each subroutine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Default="005F189C" w:rsidP="005F189C">
      <w:pPr>
        <w:pStyle w:val="Heading2"/>
      </w:pPr>
      <w:r>
        <w:t>Return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5F189C" w:rsidRPr="00B811CC" w:rsidTr="00451330">
        <w:tc>
          <w:tcPr>
            <w:tcW w:w="8217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799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Tick</w:t>
            </w: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identified any values that will be returned by functions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Default="005F189C" w:rsidP="005F189C">
      <w:pPr>
        <w:pStyle w:val="Heading2"/>
      </w:pPr>
      <w:r>
        <w:t>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5F189C" w:rsidRPr="00B811CC" w:rsidTr="00451330">
        <w:tc>
          <w:tcPr>
            <w:tcW w:w="8217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799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Tick</w:t>
            </w: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identified the filenames to be used for each file (if necessary)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identified the structure to be used for each file (if necessary)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Default="005F189C" w:rsidP="005F189C">
      <w:pPr>
        <w:pStyle w:val="Heading2"/>
      </w:pPr>
      <w:r>
        <w:t>Screens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5F189C" w:rsidRPr="00B811CC" w:rsidTr="00451330">
        <w:tc>
          <w:tcPr>
            <w:tcW w:w="8217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799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Tick</w:t>
            </w: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designed a layout for each screen or included a screenshot of each screen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Default="005F189C" w:rsidP="005F189C">
      <w:pPr>
        <w:rPr>
          <w:sz w:val="24"/>
          <w:szCs w:val="24"/>
        </w:rPr>
      </w:pPr>
    </w:p>
    <w:p w:rsidR="005F189C" w:rsidRDefault="005F189C"/>
    <w:p w:rsidR="005F189C" w:rsidRDefault="005F189C"/>
    <w:p w:rsidR="005F189C" w:rsidRDefault="005F189C"/>
    <w:p w:rsidR="005F189C" w:rsidRDefault="005F189C"/>
    <w:p w:rsidR="005F189C" w:rsidRDefault="005F189C"/>
    <w:p w:rsidR="005F189C" w:rsidRDefault="005F189C"/>
    <w:p w:rsidR="005F189C" w:rsidRDefault="005F189C" w:rsidP="005F189C">
      <w:pPr>
        <w:rPr>
          <w:sz w:val="24"/>
          <w:szCs w:val="24"/>
        </w:rPr>
      </w:pPr>
      <w:r>
        <w:rPr>
          <w:sz w:val="24"/>
          <w:szCs w:val="24"/>
        </w:rPr>
        <w:t>Tick when you have covered each requirement for each design task (some may not be appropriate so just put a cross in its place)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735"/>
        <w:gridCol w:w="734"/>
        <w:gridCol w:w="734"/>
        <w:gridCol w:w="734"/>
        <w:gridCol w:w="734"/>
        <w:gridCol w:w="734"/>
        <w:gridCol w:w="734"/>
        <w:gridCol w:w="734"/>
        <w:gridCol w:w="734"/>
        <w:gridCol w:w="715"/>
      </w:tblGrid>
      <w:tr w:rsidR="005F189C" w:rsidTr="00451330">
        <w:tc>
          <w:tcPr>
            <w:tcW w:w="169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735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15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10</w:t>
            </w:r>
          </w:p>
        </w:tc>
      </w:tr>
      <w:tr w:rsidR="005F189C" w:rsidTr="00451330">
        <w:tc>
          <w:tcPr>
            <w:tcW w:w="169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Decomposition</w:t>
            </w:r>
          </w:p>
        </w:tc>
        <w:tc>
          <w:tcPr>
            <w:tcW w:w="73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169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73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169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</w:t>
            </w:r>
          </w:p>
        </w:tc>
        <w:tc>
          <w:tcPr>
            <w:tcW w:w="73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169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73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169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values</w:t>
            </w:r>
          </w:p>
        </w:tc>
        <w:tc>
          <w:tcPr>
            <w:tcW w:w="73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169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Files</w:t>
            </w:r>
          </w:p>
        </w:tc>
        <w:tc>
          <w:tcPr>
            <w:tcW w:w="73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169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</w:t>
            </w:r>
          </w:p>
        </w:tc>
        <w:tc>
          <w:tcPr>
            <w:tcW w:w="73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Default="005F189C"/>
    <w:p w:rsidR="005F189C" w:rsidRDefault="005F189C"/>
    <w:p w:rsidR="005F189C" w:rsidRDefault="005F189C">
      <w:r>
        <w:br w:type="page"/>
      </w:r>
    </w:p>
    <w:p w:rsidR="005F189C" w:rsidRDefault="005F189C" w:rsidP="005F189C">
      <w:pPr>
        <w:pStyle w:val="Heading1"/>
      </w:pPr>
      <w:r>
        <w:lastRenderedPageBreak/>
        <w:t>Development</w:t>
      </w:r>
    </w:p>
    <w:p w:rsidR="005F189C" w:rsidRDefault="005F189C" w:rsidP="005F189C">
      <w:pPr>
        <w:rPr>
          <w:sz w:val="24"/>
          <w:szCs w:val="24"/>
        </w:rPr>
      </w:pPr>
    </w:p>
    <w:p w:rsidR="005F189C" w:rsidRDefault="005F189C" w:rsidP="005F189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5F189C" w:rsidRPr="00B811CC" w:rsidTr="00451330">
        <w:tc>
          <w:tcPr>
            <w:tcW w:w="8217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799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Tick</w:t>
            </w: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included a full code listing in my report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used meaningful identifier names (1-3 marks)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used appropriate indentation (1-3 marks)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commented my code to explain what each part does (1-3 marks)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used constants appropriately where needed (4-6 marks)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used a consistent style throughout my code (4-6 marks)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used subroutines (modularisation) within my code (7-9 marks)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made appropriate use of local variables within subroutines (7-9 marks)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only used global variables if necessary (7-9 marks)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used validation wherever the user is expected to input data (7-9 marks)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used exception handling to avoid program errors (10-12 marks)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code is self-documenting because sensible variable names have always been used and comments have always been used to explain every part (10-12 marks)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used interfaces (passing parameters) for subroutines (13-15 marks)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subroutines perform one function each (cohesive) and are reused where appropriate (13-15 marks)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Default="005F189C" w:rsidP="005F189C">
      <w:pPr>
        <w:rPr>
          <w:sz w:val="24"/>
          <w:szCs w:val="24"/>
        </w:rPr>
      </w:pPr>
    </w:p>
    <w:p w:rsidR="005F189C" w:rsidRDefault="005F189C" w:rsidP="005F189C">
      <w:pPr>
        <w:rPr>
          <w:sz w:val="24"/>
          <w:szCs w:val="24"/>
        </w:rPr>
      </w:pPr>
      <w:r>
        <w:rPr>
          <w:sz w:val="24"/>
          <w:szCs w:val="24"/>
        </w:rPr>
        <w:t xml:space="preserve">Tick when you have covered each </w:t>
      </w:r>
      <w:r>
        <w:rPr>
          <w:sz w:val="24"/>
          <w:szCs w:val="24"/>
        </w:rPr>
        <w:t xml:space="preserve">requirement, identified in section 1, </w:t>
      </w:r>
      <w:r>
        <w:rPr>
          <w:sz w:val="24"/>
          <w:szCs w:val="24"/>
        </w:rPr>
        <w:t>within the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735"/>
        <w:gridCol w:w="734"/>
        <w:gridCol w:w="734"/>
        <w:gridCol w:w="734"/>
        <w:gridCol w:w="734"/>
        <w:gridCol w:w="734"/>
        <w:gridCol w:w="734"/>
        <w:gridCol w:w="734"/>
        <w:gridCol w:w="734"/>
        <w:gridCol w:w="715"/>
      </w:tblGrid>
      <w:tr w:rsidR="005F189C" w:rsidTr="00451330">
        <w:tc>
          <w:tcPr>
            <w:tcW w:w="169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735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34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15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10</w:t>
            </w:r>
          </w:p>
        </w:tc>
      </w:tr>
      <w:tr w:rsidR="005F189C" w:rsidTr="00451330">
        <w:tc>
          <w:tcPr>
            <w:tcW w:w="169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Coded</w:t>
            </w:r>
          </w:p>
        </w:tc>
        <w:tc>
          <w:tcPr>
            <w:tcW w:w="73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169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Commented</w:t>
            </w:r>
          </w:p>
        </w:tc>
        <w:tc>
          <w:tcPr>
            <w:tcW w:w="73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169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Evidenced</w:t>
            </w:r>
          </w:p>
        </w:tc>
        <w:tc>
          <w:tcPr>
            <w:tcW w:w="73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5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Default="005F189C" w:rsidP="005F189C">
      <w:pPr>
        <w:rPr>
          <w:sz w:val="24"/>
          <w:szCs w:val="24"/>
        </w:rPr>
      </w:pPr>
    </w:p>
    <w:p w:rsidR="005F189C" w:rsidRDefault="005F189C"/>
    <w:p w:rsidR="005F189C" w:rsidRDefault="005F189C"/>
    <w:p w:rsidR="005F189C" w:rsidRDefault="005F189C">
      <w:r>
        <w:br w:type="page"/>
      </w:r>
    </w:p>
    <w:p w:rsidR="005F189C" w:rsidRDefault="005F189C" w:rsidP="005F189C">
      <w:pPr>
        <w:pStyle w:val="Heading1"/>
      </w:pPr>
      <w:r>
        <w:lastRenderedPageBreak/>
        <w:t>Testing</w:t>
      </w:r>
    </w:p>
    <w:p w:rsidR="005F189C" w:rsidRDefault="005F189C" w:rsidP="005F189C">
      <w:pPr>
        <w:rPr>
          <w:sz w:val="24"/>
          <w:szCs w:val="24"/>
        </w:rPr>
      </w:pPr>
    </w:p>
    <w:p w:rsidR="005F189C" w:rsidRDefault="005F189C" w:rsidP="005F189C">
      <w:pPr>
        <w:pStyle w:val="Heading2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5F189C" w:rsidRPr="00B811CC" w:rsidTr="00451330">
        <w:tc>
          <w:tcPr>
            <w:tcW w:w="8217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799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Tick</w:t>
            </w: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included a test number for every test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included a description for every test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included actual input data for every test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clear to a 3</w:t>
            </w:r>
            <w:r w:rsidRPr="00DD520A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party tester where to input the data and what data to input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included actual data for the expected results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clear to a 3</w:t>
            </w:r>
            <w:r w:rsidRPr="00DD520A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party tester what they should expect the output data to be and where to find it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covered all requirements in the test plan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covered a reasonable sample of routes throughout the program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checked the publicly available mark scheme to see what types of tests I should be carrying out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used tests that are designed to find problems in my code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Default="005F189C" w:rsidP="005F189C">
      <w:pPr>
        <w:rPr>
          <w:sz w:val="24"/>
          <w:szCs w:val="24"/>
        </w:rPr>
      </w:pPr>
    </w:p>
    <w:p w:rsidR="005F189C" w:rsidRDefault="005F189C" w:rsidP="005F189C">
      <w:pPr>
        <w:pStyle w:val="Heading2"/>
      </w:pPr>
      <w: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5F189C" w:rsidRPr="00B811CC" w:rsidTr="00451330">
        <w:tc>
          <w:tcPr>
            <w:tcW w:w="8217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799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Tick</w:t>
            </w: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run each test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shown evidence for each group of tests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evidence includes input and output data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identified any failed tests (you should try to make sure you have at least one)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explained why any tests have failed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explained how I have corrected my code for any failed tests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re-run any failed tests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shown evidence for re-running any failed tests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Default="005F189C" w:rsidP="005F189C">
      <w:pPr>
        <w:rPr>
          <w:sz w:val="24"/>
          <w:szCs w:val="24"/>
        </w:rPr>
      </w:pPr>
    </w:p>
    <w:p w:rsidR="005F189C" w:rsidRDefault="005F189C" w:rsidP="005F189C">
      <w:pPr>
        <w:rPr>
          <w:sz w:val="24"/>
          <w:szCs w:val="24"/>
        </w:rPr>
      </w:pPr>
      <w:r>
        <w:rPr>
          <w:sz w:val="24"/>
          <w:szCs w:val="24"/>
        </w:rPr>
        <w:t>Tick when you have covered each requirement during testing</w:t>
      </w:r>
      <w:r>
        <w:rPr>
          <w:sz w:val="24"/>
          <w:szCs w:val="24"/>
        </w:rPr>
        <w:t>, showing screenshots of the test.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"/>
        <w:gridCol w:w="718"/>
        <w:gridCol w:w="718"/>
        <w:gridCol w:w="718"/>
        <w:gridCol w:w="718"/>
        <w:gridCol w:w="717"/>
        <w:gridCol w:w="718"/>
        <w:gridCol w:w="718"/>
        <w:gridCol w:w="718"/>
        <w:gridCol w:w="718"/>
      </w:tblGrid>
      <w:tr w:rsidR="005F189C" w:rsidTr="00451330">
        <w:tc>
          <w:tcPr>
            <w:tcW w:w="183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717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17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10</w:t>
            </w:r>
          </w:p>
        </w:tc>
      </w:tr>
      <w:tr w:rsidR="005F189C" w:rsidTr="00451330">
        <w:tc>
          <w:tcPr>
            <w:tcW w:w="183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</w:t>
            </w:r>
          </w:p>
        </w:tc>
        <w:tc>
          <w:tcPr>
            <w:tcW w:w="7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183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</w:t>
            </w:r>
          </w:p>
        </w:tc>
        <w:tc>
          <w:tcPr>
            <w:tcW w:w="7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183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Evidenced</w:t>
            </w:r>
          </w:p>
        </w:tc>
        <w:tc>
          <w:tcPr>
            <w:tcW w:w="7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183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tests</w:t>
            </w:r>
          </w:p>
        </w:tc>
        <w:tc>
          <w:tcPr>
            <w:tcW w:w="7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183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Errors corrected</w:t>
            </w:r>
          </w:p>
        </w:tc>
        <w:tc>
          <w:tcPr>
            <w:tcW w:w="7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Default="005F18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F189C" w:rsidRDefault="005F189C" w:rsidP="005F189C">
      <w:pPr>
        <w:pStyle w:val="Heading1"/>
      </w:pPr>
      <w:r>
        <w:lastRenderedPageBreak/>
        <w:t>Evaluation</w:t>
      </w:r>
    </w:p>
    <w:p w:rsidR="005F189C" w:rsidRDefault="005F189C" w:rsidP="005F189C">
      <w:pPr>
        <w:rPr>
          <w:sz w:val="24"/>
          <w:szCs w:val="24"/>
        </w:rPr>
      </w:pPr>
    </w:p>
    <w:p w:rsidR="005F189C" w:rsidRDefault="005F189C" w:rsidP="005F189C">
      <w:pPr>
        <w:pStyle w:val="Heading2"/>
      </w:pPr>
      <w:r>
        <w:t>Evaluation against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5F189C" w:rsidRPr="00B811CC" w:rsidTr="00451330">
        <w:tc>
          <w:tcPr>
            <w:tcW w:w="8217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799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Tick</w:t>
            </w: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explained how each requirement was met in my solution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explained how my code is efficient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explained the reasons why I chose to write my code in an efficient way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explained how my code avoids program errors using validation and exception handling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explained the reasons why I chose to use the validation and exception techniques that I used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described potential improvements that could be made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  <w:tr w:rsidR="005F189C" w:rsidTr="00451330">
        <w:tc>
          <w:tcPr>
            <w:tcW w:w="82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explained how potential improvements could be achieved</w:t>
            </w:r>
          </w:p>
        </w:tc>
        <w:tc>
          <w:tcPr>
            <w:tcW w:w="799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Default="005F189C" w:rsidP="005F189C">
      <w:pPr>
        <w:spacing w:after="0" w:line="240" w:lineRule="auto"/>
        <w:rPr>
          <w:sz w:val="24"/>
          <w:szCs w:val="24"/>
        </w:rPr>
      </w:pPr>
    </w:p>
    <w:p w:rsidR="005F189C" w:rsidRDefault="005F189C" w:rsidP="005F189C">
      <w:pPr>
        <w:rPr>
          <w:sz w:val="24"/>
          <w:szCs w:val="24"/>
        </w:rPr>
      </w:pPr>
      <w:r>
        <w:rPr>
          <w:sz w:val="24"/>
          <w:szCs w:val="24"/>
        </w:rPr>
        <w:t>Tick when you have evaluated each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"/>
        <w:gridCol w:w="718"/>
        <w:gridCol w:w="718"/>
        <w:gridCol w:w="718"/>
        <w:gridCol w:w="718"/>
        <w:gridCol w:w="717"/>
        <w:gridCol w:w="718"/>
        <w:gridCol w:w="718"/>
        <w:gridCol w:w="718"/>
        <w:gridCol w:w="718"/>
      </w:tblGrid>
      <w:tr w:rsidR="005F189C" w:rsidTr="00451330">
        <w:tc>
          <w:tcPr>
            <w:tcW w:w="183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717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17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18" w:type="dxa"/>
          </w:tcPr>
          <w:p w:rsidR="005F189C" w:rsidRPr="00B811CC" w:rsidRDefault="005F189C" w:rsidP="00451330">
            <w:pPr>
              <w:rPr>
                <w:b/>
                <w:sz w:val="24"/>
                <w:szCs w:val="24"/>
              </w:rPr>
            </w:pPr>
            <w:r w:rsidRPr="00B811CC">
              <w:rPr>
                <w:b/>
                <w:sz w:val="24"/>
                <w:szCs w:val="24"/>
              </w:rPr>
              <w:t>10</w:t>
            </w:r>
          </w:p>
        </w:tc>
      </w:tr>
      <w:tr w:rsidR="005F189C" w:rsidTr="00451330">
        <w:tc>
          <w:tcPr>
            <w:tcW w:w="183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Evaluated</w:t>
            </w:r>
          </w:p>
        </w:tc>
        <w:tc>
          <w:tcPr>
            <w:tcW w:w="7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7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:rsidR="005F189C" w:rsidRDefault="005F189C" w:rsidP="00451330">
            <w:pPr>
              <w:rPr>
                <w:sz w:val="24"/>
                <w:szCs w:val="24"/>
              </w:rPr>
            </w:pPr>
          </w:p>
        </w:tc>
      </w:tr>
    </w:tbl>
    <w:p w:rsidR="005F189C" w:rsidRPr="00B811CC" w:rsidRDefault="005F189C" w:rsidP="005F189C">
      <w:pPr>
        <w:spacing w:after="0" w:line="240" w:lineRule="auto"/>
        <w:rPr>
          <w:sz w:val="24"/>
          <w:szCs w:val="24"/>
        </w:rPr>
      </w:pPr>
    </w:p>
    <w:p w:rsidR="005F189C" w:rsidRDefault="005F189C">
      <w:pPr>
        <w:rPr>
          <w:sz w:val="24"/>
          <w:szCs w:val="24"/>
        </w:rPr>
      </w:pPr>
    </w:p>
    <w:p w:rsidR="005F189C" w:rsidRDefault="005F189C"/>
    <w:sectPr w:rsidR="005F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9C"/>
    <w:rsid w:val="002B677F"/>
    <w:rsid w:val="002D3741"/>
    <w:rsid w:val="005F189C"/>
    <w:rsid w:val="00AD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86B9"/>
  <w15:chartTrackingRefBased/>
  <w15:docId w15:val="{14FFDCDC-14C0-4912-854B-EF10E86D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89C"/>
  </w:style>
  <w:style w:type="paragraph" w:styleId="Heading1">
    <w:name w:val="heading 1"/>
    <w:basedOn w:val="Normal"/>
    <w:next w:val="Normal"/>
    <w:link w:val="Heading1Char"/>
    <w:uiPriority w:val="9"/>
    <w:qFormat/>
    <w:rsid w:val="005F1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F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1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11A6A825</Template>
  <TotalTime>8</TotalTime>
  <Pages>6</Pages>
  <Words>794</Words>
  <Characters>4530</Characters>
  <Application>Microsoft Office Word</Application>
  <DocSecurity>0</DocSecurity>
  <Lines>37</Lines>
  <Paragraphs>10</Paragraphs>
  <ScaleCrop>false</ScaleCrop>
  <Company>Bedes School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Betts</dc:creator>
  <cp:keywords/>
  <dc:description/>
  <cp:lastModifiedBy>Chris Betts</cp:lastModifiedBy>
  <cp:revision>1</cp:revision>
  <dcterms:created xsi:type="dcterms:W3CDTF">2017-09-27T09:41:00Z</dcterms:created>
  <dcterms:modified xsi:type="dcterms:W3CDTF">2017-09-27T09:50:00Z</dcterms:modified>
</cp:coreProperties>
</file>